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EAA0" w14:textId="77777777" w:rsidR="00281C00" w:rsidRDefault="00C568F8">
      <w:pPr>
        <w:pStyle w:val="Standard"/>
        <w:jc w:val="center"/>
      </w:pPr>
      <w:r>
        <w:rPr>
          <w:b/>
          <w:sz w:val="36"/>
          <w:szCs w:val="36"/>
        </w:rPr>
        <w:t>РОССИЙСКИЙ УНИВЕРСИТЕТ ДРУЖБЫ НАРОДОВ</w:t>
      </w:r>
    </w:p>
    <w:p w14:paraId="2124B705" w14:textId="77777777" w:rsidR="00281C00" w:rsidRDefault="00C568F8">
      <w:pPr>
        <w:pStyle w:val="Standard"/>
        <w:jc w:val="center"/>
      </w:pPr>
      <w:r>
        <w:rPr>
          <w:sz w:val="28"/>
          <w:szCs w:val="28"/>
        </w:rPr>
        <w:t>Факультет физико-математических и естественных наук</w:t>
      </w:r>
    </w:p>
    <w:p w14:paraId="188E0BD2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1C6828F8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62F875FA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70D2E763" w14:textId="58F53030" w:rsidR="00281C00" w:rsidRPr="00424819" w:rsidRDefault="00C568F8">
      <w:pPr>
        <w:pStyle w:val="Standard"/>
        <w:jc w:val="center"/>
        <w:rPr>
          <w:lang w:val="ru-RU"/>
        </w:rPr>
      </w:pPr>
      <w:r>
        <w:rPr>
          <w:b/>
          <w:sz w:val="36"/>
          <w:szCs w:val="36"/>
        </w:rPr>
        <w:t>ОТЧЁТ ПО ЛАБОРАТОРНОЙ РАБОТЕ №</w:t>
      </w:r>
      <w:r w:rsidR="00424819">
        <w:rPr>
          <w:b/>
          <w:sz w:val="36"/>
          <w:szCs w:val="36"/>
          <w:lang w:val="ru-RU"/>
        </w:rPr>
        <w:t>6</w:t>
      </w:r>
    </w:p>
    <w:p w14:paraId="6603AC8F" w14:textId="77777777" w:rsidR="00281C00" w:rsidRDefault="00C568F8">
      <w:pPr>
        <w:pStyle w:val="Standard"/>
        <w:jc w:val="center"/>
      </w:pPr>
      <w:r>
        <w:rPr>
          <w:i/>
          <w:sz w:val="28"/>
          <w:szCs w:val="28"/>
          <w:u w:val="single"/>
        </w:rPr>
        <w:t>дисциплина:   Архитектура компьютера</w:t>
      </w:r>
    </w:p>
    <w:p w14:paraId="35FFE3DC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34D536B4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72A071AD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1035F555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01117E8C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17306AF9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37848915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728BB990" w14:textId="77777777" w:rsidR="00281C00" w:rsidRDefault="00C568F8">
      <w:pPr>
        <w:pStyle w:val="Standard"/>
        <w:jc w:val="right"/>
      </w:pPr>
      <w:r>
        <w:rPr>
          <w:u w:val="single"/>
        </w:rPr>
        <w:t>Работу выполняла: Щербакова Вероника Владимировна</w:t>
      </w:r>
    </w:p>
    <w:p w14:paraId="755AC40B" w14:textId="77777777" w:rsidR="00281C00" w:rsidRDefault="00C568F8">
      <w:pPr>
        <w:pStyle w:val="Standard"/>
        <w:jc w:val="right"/>
      </w:pPr>
      <w:r>
        <w:rPr>
          <w:u w:val="single"/>
        </w:rPr>
        <w:t>Группа: НБИбд-04-22</w:t>
      </w:r>
    </w:p>
    <w:p w14:paraId="361FC837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7C50C74F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41FB2007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5A088FF9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15881EB9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220F5BD4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42428578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0D0721F1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65ADC9C1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5721DB96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48F1E79A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034EDE2F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03AE5F62" w14:textId="77777777" w:rsidR="00281C00" w:rsidRDefault="00281C00">
      <w:pPr>
        <w:pStyle w:val="Standard"/>
        <w:jc w:val="center"/>
        <w:rPr>
          <w:sz w:val="28"/>
          <w:szCs w:val="28"/>
        </w:rPr>
      </w:pPr>
    </w:p>
    <w:p w14:paraId="538DEFD2" w14:textId="77777777" w:rsidR="00281C00" w:rsidRDefault="00C568F8">
      <w:pPr>
        <w:pStyle w:val="Standard"/>
        <w:jc w:val="center"/>
      </w:pPr>
      <w:r>
        <w:rPr>
          <w:b/>
          <w:sz w:val="32"/>
          <w:szCs w:val="32"/>
        </w:rPr>
        <w:t>Москва</w:t>
      </w:r>
    </w:p>
    <w:p w14:paraId="0736251F" w14:textId="77777777" w:rsidR="00281C00" w:rsidRDefault="00C568F8">
      <w:pPr>
        <w:pStyle w:val="Standard"/>
        <w:jc w:val="center"/>
      </w:pPr>
      <w:r>
        <w:rPr>
          <w:b/>
          <w:sz w:val="32"/>
          <w:szCs w:val="32"/>
        </w:rPr>
        <w:t>2022г.</w:t>
      </w:r>
    </w:p>
    <w:p w14:paraId="433AD8A6" w14:textId="77777777" w:rsidR="00281C00" w:rsidRDefault="00C568F8">
      <w:pPr>
        <w:pStyle w:val="Standard"/>
        <w:pageBreakBefore/>
      </w:pPr>
      <w:r>
        <w:rPr>
          <w:b/>
          <w:sz w:val="32"/>
          <w:szCs w:val="32"/>
        </w:rPr>
        <w:lastRenderedPageBreak/>
        <w:t>Цель работы:</w:t>
      </w:r>
    </w:p>
    <w:p w14:paraId="43962F99" w14:textId="77777777" w:rsidR="00281C00" w:rsidRDefault="00C568F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Освоение арифметических инструкций языка ассемблера NASM</w:t>
      </w:r>
    </w:p>
    <w:p w14:paraId="73ACCB82" w14:textId="77777777" w:rsidR="00281C00" w:rsidRDefault="00281C00">
      <w:pPr>
        <w:pStyle w:val="Standard"/>
        <w:rPr>
          <w:sz w:val="21"/>
          <w:szCs w:val="21"/>
        </w:rPr>
      </w:pPr>
    </w:p>
    <w:p w14:paraId="47082CA4" w14:textId="77777777" w:rsidR="00281C00" w:rsidRDefault="00C568F8">
      <w:pPr>
        <w:pStyle w:val="Standard"/>
        <w:rPr>
          <w:sz w:val="28"/>
          <w:szCs w:val="28"/>
        </w:rPr>
      </w:pPr>
      <w:r>
        <w:rPr>
          <w:b/>
          <w:bCs/>
          <w:sz w:val="32"/>
          <w:szCs w:val="32"/>
        </w:rPr>
        <w:t>Порядок выполнения</w:t>
      </w:r>
      <w:r>
        <w:rPr>
          <w:sz w:val="28"/>
          <w:szCs w:val="28"/>
        </w:rPr>
        <w:t>:</w:t>
      </w:r>
    </w:p>
    <w:p w14:paraId="1FA57782" w14:textId="77777777" w:rsidR="00281C00" w:rsidRDefault="00281C00">
      <w:pPr>
        <w:pStyle w:val="Standard"/>
        <w:rPr>
          <w:sz w:val="28"/>
          <w:szCs w:val="28"/>
        </w:rPr>
      </w:pPr>
    </w:p>
    <w:p w14:paraId="29E6673B" w14:textId="77777777" w:rsidR="00281C00" w:rsidRDefault="00C568F8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1. Создадим каталог для программам лабораторной работы №6, перейдем в</w:t>
      </w:r>
      <w:r>
        <w:rPr>
          <w:sz w:val="20"/>
          <w:szCs w:val="20"/>
        </w:rPr>
        <w:br/>
        <w:t>него и создадим файл lab6-1.asm:</w:t>
      </w:r>
    </w:p>
    <w:p w14:paraId="07131456" w14:textId="77777777" w:rsidR="00281C00" w:rsidRDefault="00281C00">
      <w:pPr>
        <w:pStyle w:val="Standard"/>
        <w:rPr>
          <w:sz w:val="20"/>
          <w:szCs w:val="20"/>
        </w:rPr>
      </w:pPr>
    </w:p>
    <w:p w14:paraId="01FFC8D0" w14:textId="77777777" w:rsidR="00281C00" w:rsidRDefault="00C568F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6419942" behindDoc="0" locked="0" layoutInCell="1" allowOverlap="1" wp14:anchorId="536C7738" wp14:editId="1F3215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89783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89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7956D" w14:textId="77777777" w:rsidR="00281C00" w:rsidRDefault="00C568F8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2. Введем в файл lab6-1.asm текст программы из листинга 6.1:</w:t>
      </w:r>
    </w:p>
    <w:p w14:paraId="1FBC437B" w14:textId="77777777" w:rsidR="00281C00" w:rsidRDefault="00281C00">
      <w:pPr>
        <w:pStyle w:val="Standard"/>
        <w:rPr>
          <w:sz w:val="20"/>
          <w:szCs w:val="20"/>
        </w:rPr>
      </w:pPr>
    </w:p>
    <w:p w14:paraId="147577BD" w14:textId="77777777" w:rsidR="00281C00" w:rsidRDefault="00C568F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95740939" behindDoc="0" locked="0" layoutInCell="1" allowOverlap="1" wp14:anchorId="777980EE" wp14:editId="5F6375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7240" cy="28818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240" cy="28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F4E05" w14:textId="77777777" w:rsidR="00281C00" w:rsidRDefault="00C568F8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noProof/>
          <w:sz w:val="20"/>
          <w:szCs w:val="20"/>
        </w:rPr>
        <w:drawing>
          <wp:anchor distT="0" distB="0" distL="114300" distR="114300" simplePos="0" relativeHeight="18641996" behindDoc="0" locked="0" layoutInCell="1" allowOverlap="1" wp14:anchorId="371822E2" wp14:editId="1E95AF3F">
            <wp:simplePos x="0" y="0"/>
            <wp:positionH relativeFrom="column">
              <wp:posOffset>76680</wp:posOffset>
            </wp:positionH>
            <wp:positionV relativeFrom="paragraph">
              <wp:posOffset>139680</wp:posOffset>
            </wp:positionV>
            <wp:extent cx="6119640" cy="1259280"/>
            <wp:effectExtent l="0" t="0" r="0" b="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2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. Создадим исполняемый файл и запустим его: вывод j</w:t>
      </w:r>
    </w:p>
    <w:p w14:paraId="23E11725" w14:textId="77777777" w:rsidR="00281C00" w:rsidRDefault="00C568F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320999" behindDoc="0" locked="0" layoutInCell="1" allowOverlap="1" wp14:anchorId="58499FC9" wp14:editId="0CD9E793">
            <wp:simplePos x="0" y="0"/>
            <wp:positionH relativeFrom="column">
              <wp:posOffset>21600</wp:posOffset>
            </wp:positionH>
            <wp:positionV relativeFrom="paragraph">
              <wp:posOffset>59040</wp:posOffset>
            </wp:positionV>
            <wp:extent cx="6119640" cy="1198799"/>
            <wp:effectExtent l="0" t="0" r="0" b="1351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19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1ADB4" w14:textId="77777777" w:rsidR="00281C00" w:rsidRDefault="00281C00">
      <w:pPr>
        <w:pStyle w:val="Standard"/>
        <w:rPr>
          <w:sz w:val="20"/>
          <w:szCs w:val="20"/>
        </w:rPr>
      </w:pPr>
    </w:p>
    <w:p w14:paraId="2BB17BE7" w14:textId="77777777" w:rsidR="00281C00" w:rsidRDefault="00C568F8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4. Далее изменим текст программы и вместо символов, запишем в реги-</w:t>
      </w:r>
      <w:r>
        <w:rPr>
          <w:sz w:val="20"/>
          <w:szCs w:val="20"/>
        </w:rPr>
        <w:br/>
        <w:t>стры числа. Исправим текст программы (Листинг 1) : вывода нет(пустота)</w:t>
      </w:r>
    </w:p>
    <w:p w14:paraId="52EB1885" w14:textId="77777777" w:rsidR="00281C00" w:rsidRDefault="00281C00">
      <w:pPr>
        <w:pStyle w:val="Standard"/>
        <w:rPr>
          <w:sz w:val="20"/>
          <w:szCs w:val="20"/>
        </w:rPr>
      </w:pPr>
    </w:p>
    <w:p w14:paraId="20188AB9" w14:textId="77777777" w:rsidR="00281C00" w:rsidRDefault="00C568F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7962993" behindDoc="0" locked="0" layoutInCell="1" allowOverlap="1" wp14:anchorId="2AD5B58C" wp14:editId="6F70CA3E">
            <wp:simplePos x="0" y="0"/>
            <wp:positionH relativeFrom="column">
              <wp:posOffset>38880</wp:posOffset>
            </wp:positionH>
            <wp:positionV relativeFrom="paragraph">
              <wp:posOffset>-84960</wp:posOffset>
            </wp:positionV>
            <wp:extent cx="5615280" cy="905039"/>
            <wp:effectExtent l="0" t="0" r="4470" b="9361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280" cy="90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E9DF7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37283990" behindDoc="0" locked="0" layoutInCell="1" allowOverlap="1" wp14:anchorId="6EA0ADD8" wp14:editId="550B9BDE">
            <wp:simplePos x="0" y="0"/>
            <wp:positionH relativeFrom="column">
              <wp:posOffset>24120</wp:posOffset>
            </wp:positionH>
            <wp:positionV relativeFrom="paragraph">
              <wp:posOffset>14040</wp:posOffset>
            </wp:positionV>
            <wp:extent cx="6119640" cy="82224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8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5. </w:t>
      </w:r>
      <w:r>
        <w:rPr>
          <w:sz w:val="19"/>
        </w:rPr>
        <w:t>Создаем файл</w:t>
      </w:r>
      <w:r>
        <w:t xml:space="preserve"> </w:t>
      </w:r>
      <w:r>
        <w:rPr>
          <w:sz w:val="16"/>
        </w:rPr>
        <w:t>lab6-2.asm</w:t>
      </w:r>
      <w:r>
        <w:t xml:space="preserve"> </w:t>
      </w:r>
      <w:r>
        <w:rPr>
          <w:sz w:val="19"/>
        </w:rPr>
        <w:t>в каталоге</w:t>
      </w:r>
      <w:r>
        <w:t xml:space="preserve"> </w:t>
      </w:r>
      <w:r>
        <w:rPr>
          <w:sz w:val="16"/>
        </w:rPr>
        <w:t>~/work/arch-pc/lab06</w:t>
      </w:r>
      <w:r>
        <w:t xml:space="preserve"> </w:t>
      </w:r>
      <w:r>
        <w:rPr>
          <w:sz w:val="19"/>
        </w:rPr>
        <w:t>и введите в него</w:t>
      </w:r>
      <w:r>
        <w:br/>
      </w:r>
      <w:r>
        <w:rPr>
          <w:sz w:val="19"/>
        </w:rPr>
        <w:t>текст программы из листинга 6.2:</w:t>
      </w:r>
    </w:p>
    <w:p w14:paraId="424F06DD" w14:textId="77777777" w:rsidR="00281C00" w:rsidRDefault="00281C00">
      <w:pPr>
        <w:pStyle w:val="Standard"/>
      </w:pPr>
    </w:p>
    <w:p w14:paraId="6CC728F8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46604987" behindDoc="0" locked="0" layoutInCell="1" allowOverlap="1" wp14:anchorId="440F4379" wp14:editId="39676A7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276639"/>
            <wp:effectExtent l="0" t="0" r="0" b="9361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2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BA662" w14:textId="77777777" w:rsidR="00281C00" w:rsidRDefault="00C568F8">
      <w:pPr>
        <w:pStyle w:val="Standard"/>
      </w:pPr>
      <w:r>
        <w:rPr>
          <w:sz w:val="19"/>
        </w:rPr>
        <w:t>6. Создем исполняемый файл и запускаем его: вывод 106</w:t>
      </w:r>
    </w:p>
    <w:p w14:paraId="35AAD3D8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55925984" behindDoc="0" locked="0" layoutInCell="1" allowOverlap="1" wp14:anchorId="3EDC5C65" wp14:editId="4F6D2B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415880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4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5246981" behindDoc="0" locked="0" layoutInCell="1" allowOverlap="1" wp14:anchorId="4B5ED2AC" wp14:editId="2A214165">
            <wp:simplePos x="0" y="0"/>
            <wp:positionH relativeFrom="column">
              <wp:posOffset>0</wp:posOffset>
            </wp:positionH>
            <wp:positionV relativeFrom="paragraph">
              <wp:posOffset>1458719</wp:posOffset>
            </wp:positionV>
            <wp:extent cx="6119640" cy="1415880"/>
            <wp:effectExtent l="0" t="0" r="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4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DE1ED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74567978" behindDoc="0" locked="0" layoutInCell="1" allowOverlap="1" wp14:anchorId="1066E370" wp14:editId="58D67EEE">
            <wp:simplePos x="0" y="0"/>
            <wp:positionH relativeFrom="column">
              <wp:posOffset>17280</wp:posOffset>
            </wp:positionH>
            <wp:positionV relativeFrom="paragraph">
              <wp:posOffset>139680</wp:posOffset>
            </wp:positionV>
            <wp:extent cx="6119640" cy="1415880"/>
            <wp:effectExtent l="0" t="0" r="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4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7. Заменим строки: отличий нет.</w:t>
      </w:r>
    </w:p>
    <w:p w14:paraId="5F2146D8" w14:textId="77777777" w:rsidR="00281C00" w:rsidRDefault="00C568F8">
      <w:pPr>
        <w:pStyle w:val="Standard"/>
      </w:pPr>
      <w:r>
        <w:rPr>
          <w:sz w:val="19"/>
        </w:rPr>
        <w:t>8. Создадим исполняемый файл и запустим его: вывод 10</w:t>
      </w:r>
    </w:p>
    <w:p w14:paraId="1AA7AF27" w14:textId="77777777" w:rsidR="00281C00" w:rsidRDefault="00281C00">
      <w:pPr>
        <w:pStyle w:val="Standard"/>
      </w:pPr>
    </w:p>
    <w:p w14:paraId="2DF7271D" w14:textId="77777777" w:rsidR="00281C00" w:rsidRDefault="00C568F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83888975" behindDoc="0" locked="0" layoutInCell="1" allowOverlap="1" wp14:anchorId="0C6497D5" wp14:editId="37D055F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077119"/>
            <wp:effectExtent l="0" t="0" r="0" b="8731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07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442FF" w14:textId="77777777" w:rsidR="00281C00" w:rsidRDefault="00C568F8">
      <w:pPr>
        <w:pStyle w:val="Standard"/>
      </w:pPr>
      <w:r>
        <w:rPr>
          <w:sz w:val="19"/>
        </w:rPr>
        <w:t xml:space="preserve">9.Заменим функцию </w:t>
      </w:r>
      <w:proofErr w:type="spellStart"/>
      <w:r>
        <w:rPr>
          <w:sz w:val="16"/>
        </w:rPr>
        <w:t>iprintLF</w:t>
      </w:r>
      <w:proofErr w:type="spellEnd"/>
      <w:r>
        <w:rPr>
          <w:sz w:val="19"/>
        </w:rPr>
        <w:t xml:space="preserve"> на </w:t>
      </w:r>
      <w:proofErr w:type="spellStart"/>
      <w:r>
        <w:rPr>
          <w:sz w:val="16"/>
        </w:rPr>
        <w:t>iprint</w:t>
      </w:r>
      <w:proofErr w:type="spellEnd"/>
      <w:r>
        <w:rPr>
          <w:sz w:val="19"/>
        </w:rPr>
        <w:t>. Создаем исполняемый файл и запу-</w:t>
      </w:r>
      <w:r>
        <w:rPr>
          <w:sz w:val="19"/>
        </w:rPr>
        <w:br/>
        <w:t>скаем его:</w:t>
      </w:r>
    </w:p>
    <w:p w14:paraId="21AB2B12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93209972" behindDoc="0" locked="0" layoutInCell="1" allowOverlap="1" wp14:anchorId="435AA090" wp14:editId="4E7FA9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077119"/>
            <wp:effectExtent l="0" t="0" r="0" b="8731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07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02530969" behindDoc="0" locked="0" layoutInCell="1" allowOverlap="1" wp14:anchorId="3F1609FC" wp14:editId="12954347">
            <wp:simplePos x="0" y="0"/>
            <wp:positionH relativeFrom="column">
              <wp:posOffset>-12600</wp:posOffset>
            </wp:positionH>
            <wp:positionV relativeFrom="paragraph">
              <wp:posOffset>1110600</wp:posOffset>
            </wp:positionV>
            <wp:extent cx="6119640" cy="1077119"/>
            <wp:effectExtent l="0" t="0" r="0" b="8731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07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023E3" w14:textId="77777777" w:rsidR="00281C00" w:rsidRDefault="00C568F8">
      <w:pPr>
        <w:pStyle w:val="Standard"/>
      </w:pPr>
      <w:r>
        <w:rPr>
          <w:sz w:val="19"/>
        </w:rPr>
        <w:t xml:space="preserve">10. Создайте файл </w:t>
      </w:r>
      <w:r>
        <w:rPr>
          <w:sz w:val="16"/>
        </w:rPr>
        <w:t>lab6-3.asm</w:t>
      </w:r>
      <w:r>
        <w:rPr>
          <w:sz w:val="19"/>
        </w:rPr>
        <w:t xml:space="preserve"> в каталоге </w:t>
      </w:r>
      <w:r>
        <w:rPr>
          <w:sz w:val="16"/>
        </w:rPr>
        <w:t>~/work/arch-pc/lab06.</w:t>
      </w:r>
      <w:r>
        <w:rPr>
          <w:sz w:val="19"/>
        </w:rPr>
        <w:t>В качестве примера выполнения арифметических операций в NASM приведем программу вычисления арифметического выражения:</w:t>
      </w:r>
    </w:p>
    <w:p w14:paraId="208D86D8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111851966" behindDoc="0" locked="0" layoutInCell="1" allowOverlap="1" wp14:anchorId="02CA6CA2" wp14:editId="0342B6BD">
            <wp:simplePos x="0" y="0"/>
            <wp:positionH relativeFrom="column">
              <wp:posOffset>230400</wp:posOffset>
            </wp:positionH>
            <wp:positionV relativeFrom="paragraph">
              <wp:posOffset>0</wp:posOffset>
            </wp:positionV>
            <wp:extent cx="5392440" cy="4599360"/>
            <wp:effectExtent l="0" t="0" r="0" b="0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440" cy="45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ADBF7" w14:textId="77777777" w:rsidR="00281C00" w:rsidRDefault="00C568F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21172963" behindDoc="0" locked="0" layoutInCell="1" allowOverlap="1" wp14:anchorId="2BFE5E4D" wp14:editId="316930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573440"/>
            <wp:effectExtent l="0" t="0" r="0" b="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57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30493960" behindDoc="0" locked="0" layoutInCell="1" allowOverlap="1" wp14:anchorId="0A0B7FE9" wp14:editId="2B680FB3">
            <wp:simplePos x="0" y="0"/>
            <wp:positionH relativeFrom="column">
              <wp:posOffset>0</wp:posOffset>
            </wp:positionH>
            <wp:positionV relativeFrom="paragraph">
              <wp:posOffset>3728160</wp:posOffset>
            </wp:positionV>
            <wp:extent cx="6119640" cy="1247040"/>
            <wp:effectExtent l="0" t="0" r="0" b="0"/>
            <wp:wrapSquare wrapText="bothSides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2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58838" w14:textId="77777777" w:rsidR="00281C00" w:rsidRDefault="00C568F8">
      <w:pPr>
        <w:pStyle w:val="Standard"/>
      </w:pPr>
      <w:r>
        <w:rPr>
          <w:sz w:val="19"/>
        </w:rPr>
        <w:t>11.В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 w14:paraId="50579EFD" w14:textId="77777777" w:rsidR="00281C00" w:rsidRDefault="00C568F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39814957" behindDoc="0" locked="0" layoutInCell="1" allowOverlap="1" wp14:anchorId="2DEC1050" wp14:editId="522F08DD">
            <wp:simplePos x="0" y="0"/>
            <wp:positionH relativeFrom="column">
              <wp:posOffset>-55800</wp:posOffset>
            </wp:positionH>
            <wp:positionV relativeFrom="paragraph">
              <wp:posOffset>0</wp:posOffset>
            </wp:positionV>
            <wp:extent cx="6119640" cy="1247040"/>
            <wp:effectExtent l="0" t="0" r="0" b="0"/>
            <wp:wrapSquare wrapText="bothSides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2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49135954" behindDoc="0" locked="0" layoutInCell="1" allowOverlap="1" wp14:anchorId="690ABE9F" wp14:editId="7173E105">
            <wp:simplePos x="0" y="0"/>
            <wp:positionH relativeFrom="column">
              <wp:posOffset>0</wp:posOffset>
            </wp:positionH>
            <wp:positionV relativeFrom="paragraph">
              <wp:posOffset>1379159</wp:posOffset>
            </wp:positionV>
            <wp:extent cx="6119640" cy="4998240"/>
            <wp:effectExtent l="0" t="0" r="0" b="0"/>
            <wp:wrapSquare wrapText="bothSides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9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B3729" w14:textId="77777777" w:rsidR="00281C00" w:rsidRDefault="00C568F8">
      <w:pPr>
        <w:pStyle w:val="Standard"/>
      </w:pPr>
      <w:r>
        <w:rPr>
          <w:sz w:val="19"/>
        </w:rPr>
        <w:t>12.Создайте файл,Внимательно изучите текст программы из листинга 6.4 и введите в файл</w:t>
      </w:r>
      <w:r>
        <w:rPr>
          <w:sz w:val="19"/>
        </w:rPr>
        <w:br/>
      </w:r>
      <w:proofErr w:type="spellStart"/>
      <w:r>
        <w:rPr>
          <w:sz w:val="16"/>
        </w:rPr>
        <w:t>variant.asm</w:t>
      </w:r>
      <w:proofErr w:type="spellEnd"/>
      <w:r>
        <w:rPr>
          <w:sz w:val="16"/>
        </w:rPr>
        <w:t>:</w:t>
      </w:r>
    </w:p>
    <w:p w14:paraId="2E000546" w14:textId="77777777" w:rsidR="00281C00" w:rsidRDefault="00C568F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58456951" behindDoc="0" locked="0" layoutInCell="1" allowOverlap="1" wp14:anchorId="17B9747E" wp14:editId="058C7BC0">
            <wp:simplePos x="0" y="0"/>
            <wp:positionH relativeFrom="column">
              <wp:posOffset>41760</wp:posOffset>
            </wp:positionH>
            <wp:positionV relativeFrom="paragraph">
              <wp:posOffset>97200</wp:posOffset>
            </wp:positionV>
            <wp:extent cx="3513600" cy="2870280"/>
            <wp:effectExtent l="0" t="0" r="0" b="6270"/>
            <wp:wrapSquare wrapText="bothSides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8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71F0D" w14:textId="77777777" w:rsidR="00281C00" w:rsidRDefault="00281C00">
      <w:pPr>
        <w:pStyle w:val="Standard"/>
        <w:rPr>
          <w:b/>
          <w:bCs/>
        </w:rPr>
      </w:pPr>
    </w:p>
    <w:p w14:paraId="44CF20A5" w14:textId="77777777" w:rsidR="00281C00" w:rsidRDefault="00281C00">
      <w:pPr>
        <w:pStyle w:val="Standard"/>
        <w:rPr>
          <w:b/>
          <w:bCs/>
        </w:rPr>
      </w:pPr>
    </w:p>
    <w:p w14:paraId="59243B7F" w14:textId="77777777" w:rsidR="00281C00" w:rsidRDefault="00281C00">
      <w:pPr>
        <w:pStyle w:val="Standard"/>
        <w:rPr>
          <w:b/>
          <w:bCs/>
        </w:rPr>
      </w:pPr>
    </w:p>
    <w:p w14:paraId="5E0B6402" w14:textId="77777777" w:rsidR="00281C00" w:rsidRDefault="00281C00">
      <w:pPr>
        <w:pStyle w:val="Standard"/>
        <w:rPr>
          <w:b/>
          <w:bCs/>
        </w:rPr>
      </w:pPr>
    </w:p>
    <w:p w14:paraId="760877A4" w14:textId="77777777" w:rsidR="00281C00" w:rsidRDefault="00281C00">
      <w:pPr>
        <w:pStyle w:val="Standard"/>
        <w:rPr>
          <w:b/>
          <w:bCs/>
        </w:rPr>
      </w:pPr>
    </w:p>
    <w:p w14:paraId="3DE2C364" w14:textId="77777777" w:rsidR="00281C00" w:rsidRDefault="00281C00">
      <w:pPr>
        <w:pStyle w:val="Standard"/>
        <w:rPr>
          <w:b/>
          <w:bCs/>
        </w:rPr>
      </w:pPr>
    </w:p>
    <w:p w14:paraId="3F6EB410" w14:textId="77777777" w:rsidR="00281C00" w:rsidRDefault="00281C00">
      <w:pPr>
        <w:pStyle w:val="Standard"/>
        <w:rPr>
          <w:b/>
          <w:bCs/>
        </w:rPr>
      </w:pPr>
    </w:p>
    <w:p w14:paraId="14FE9066" w14:textId="77777777" w:rsidR="00281C00" w:rsidRDefault="00281C00">
      <w:pPr>
        <w:pStyle w:val="Standard"/>
        <w:rPr>
          <w:b/>
          <w:bCs/>
        </w:rPr>
      </w:pPr>
    </w:p>
    <w:p w14:paraId="04F65095" w14:textId="77777777" w:rsidR="00281C00" w:rsidRDefault="00281C00">
      <w:pPr>
        <w:pStyle w:val="Standard"/>
        <w:rPr>
          <w:b/>
          <w:bCs/>
        </w:rPr>
      </w:pPr>
    </w:p>
    <w:p w14:paraId="787E0817" w14:textId="77777777" w:rsidR="00281C00" w:rsidRDefault="00281C00">
      <w:pPr>
        <w:pStyle w:val="Standard"/>
        <w:rPr>
          <w:b/>
          <w:bCs/>
        </w:rPr>
      </w:pPr>
    </w:p>
    <w:p w14:paraId="160961C1" w14:textId="77777777" w:rsidR="00281C00" w:rsidRDefault="00281C00">
      <w:pPr>
        <w:pStyle w:val="Standard"/>
        <w:rPr>
          <w:b/>
          <w:bCs/>
        </w:rPr>
      </w:pPr>
    </w:p>
    <w:p w14:paraId="00F7E549" w14:textId="77777777" w:rsidR="00281C00" w:rsidRDefault="00281C00">
      <w:pPr>
        <w:pStyle w:val="Standard"/>
        <w:rPr>
          <w:b/>
          <w:bCs/>
        </w:rPr>
      </w:pPr>
    </w:p>
    <w:p w14:paraId="4123CF87" w14:textId="77777777" w:rsidR="00281C00" w:rsidRDefault="00281C00">
      <w:pPr>
        <w:pStyle w:val="Standard"/>
        <w:rPr>
          <w:b/>
          <w:bCs/>
        </w:rPr>
      </w:pPr>
    </w:p>
    <w:p w14:paraId="15DD35C1" w14:textId="77777777" w:rsidR="00281C00" w:rsidRDefault="00281C00">
      <w:pPr>
        <w:pStyle w:val="Standard"/>
        <w:rPr>
          <w:b/>
          <w:bCs/>
        </w:rPr>
      </w:pPr>
    </w:p>
    <w:p w14:paraId="6263E588" w14:textId="77777777" w:rsidR="00281C00" w:rsidRDefault="00281C00">
      <w:pPr>
        <w:pStyle w:val="Standard"/>
        <w:rPr>
          <w:b/>
          <w:bCs/>
        </w:rPr>
      </w:pPr>
    </w:p>
    <w:p w14:paraId="2D6989FE" w14:textId="77777777" w:rsidR="00281C00" w:rsidRDefault="00281C00">
      <w:pPr>
        <w:pStyle w:val="Standard"/>
        <w:rPr>
          <w:b/>
          <w:bCs/>
        </w:rPr>
      </w:pPr>
    </w:p>
    <w:p w14:paraId="44DFAB37" w14:textId="77777777" w:rsidR="00281C00" w:rsidRDefault="00281C00">
      <w:pPr>
        <w:pStyle w:val="Standard"/>
        <w:rPr>
          <w:b/>
          <w:bCs/>
        </w:rPr>
      </w:pPr>
    </w:p>
    <w:p w14:paraId="53B843EE" w14:textId="77777777" w:rsidR="00281C00" w:rsidRDefault="00C568F8">
      <w:pPr>
        <w:pStyle w:val="Standard"/>
      </w:pPr>
      <w:r>
        <w:rPr>
          <w:sz w:val="19"/>
        </w:rPr>
        <w:t>13.</w:t>
      </w:r>
      <w:r>
        <w:rPr>
          <w:b/>
          <w:bCs/>
          <w:sz w:val="19"/>
        </w:rPr>
        <w:t xml:space="preserve"> </w:t>
      </w:r>
      <w:r>
        <w:rPr>
          <w:sz w:val="19"/>
        </w:rPr>
        <w:t>В качестве другого примера рассмотрим программу вычисления варианта</w:t>
      </w:r>
      <w:r>
        <w:rPr>
          <w:b/>
          <w:bCs/>
          <w:sz w:val="19"/>
        </w:rPr>
        <w:t>:</w:t>
      </w:r>
    </w:p>
    <w:p w14:paraId="5F12F154" w14:textId="77777777" w:rsidR="00281C00" w:rsidRDefault="00C568F8">
      <w:pPr>
        <w:pStyle w:val="Standard"/>
      </w:pPr>
      <w:r>
        <w:rPr>
          <w:noProof/>
        </w:rPr>
        <w:drawing>
          <wp:anchor distT="0" distB="0" distL="114300" distR="114300" simplePos="0" relativeHeight="167777948" behindDoc="0" locked="0" layoutInCell="1" allowOverlap="1" wp14:anchorId="3F0A059C" wp14:editId="79741C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348200"/>
            <wp:effectExtent l="0" t="0" r="0" b="435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3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77098945" behindDoc="0" locked="0" layoutInCell="1" allowOverlap="1" wp14:anchorId="7643BFF8" wp14:editId="76831E66">
            <wp:simplePos x="0" y="0"/>
            <wp:positionH relativeFrom="column">
              <wp:posOffset>110520</wp:posOffset>
            </wp:positionH>
            <wp:positionV relativeFrom="paragraph">
              <wp:posOffset>1347480</wp:posOffset>
            </wp:positionV>
            <wp:extent cx="3731760" cy="2697480"/>
            <wp:effectExtent l="0" t="0" r="2040" b="7620"/>
            <wp:wrapSquare wrapText="bothSides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7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049F" w14:textId="77777777" w:rsidR="00281C00" w:rsidRDefault="00281C00">
      <w:pPr>
        <w:pStyle w:val="Standard"/>
        <w:rPr>
          <w:b/>
          <w:bCs/>
        </w:rPr>
      </w:pPr>
    </w:p>
    <w:p w14:paraId="2BDB3130" w14:textId="77777777" w:rsidR="00281C00" w:rsidRDefault="00281C00">
      <w:pPr>
        <w:pStyle w:val="Standard"/>
        <w:rPr>
          <w:b/>
          <w:bCs/>
        </w:rPr>
      </w:pPr>
    </w:p>
    <w:p w14:paraId="12FAC7CC" w14:textId="77777777" w:rsidR="00281C00" w:rsidRDefault="00281C00">
      <w:pPr>
        <w:pStyle w:val="Standard"/>
        <w:rPr>
          <w:b/>
          <w:bCs/>
        </w:rPr>
      </w:pPr>
    </w:p>
    <w:p w14:paraId="39CF89EB" w14:textId="77777777" w:rsidR="00281C00" w:rsidRDefault="00281C00">
      <w:pPr>
        <w:pStyle w:val="Standard"/>
        <w:rPr>
          <w:b/>
          <w:bCs/>
        </w:rPr>
      </w:pPr>
    </w:p>
    <w:p w14:paraId="69EAC7AC" w14:textId="77777777" w:rsidR="00281C00" w:rsidRDefault="00281C00">
      <w:pPr>
        <w:pStyle w:val="Standard"/>
        <w:rPr>
          <w:b/>
          <w:bCs/>
        </w:rPr>
      </w:pPr>
    </w:p>
    <w:p w14:paraId="6EFB0060" w14:textId="77777777" w:rsidR="00281C00" w:rsidRDefault="00281C00">
      <w:pPr>
        <w:pStyle w:val="Standard"/>
        <w:rPr>
          <w:b/>
          <w:bCs/>
        </w:rPr>
      </w:pPr>
    </w:p>
    <w:p w14:paraId="2E4A5C7C" w14:textId="77777777" w:rsidR="00281C00" w:rsidRDefault="00281C00">
      <w:pPr>
        <w:pStyle w:val="Standard"/>
        <w:rPr>
          <w:b/>
          <w:bCs/>
        </w:rPr>
      </w:pPr>
    </w:p>
    <w:p w14:paraId="75CAD364" w14:textId="77777777" w:rsidR="00281C00" w:rsidRDefault="00281C00">
      <w:pPr>
        <w:pStyle w:val="Standard"/>
        <w:rPr>
          <w:b/>
          <w:bCs/>
        </w:rPr>
      </w:pPr>
    </w:p>
    <w:p w14:paraId="011C9513" w14:textId="77777777" w:rsidR="00281C00" w:rsidRDefault="00281C00">
      <w:pPr>
        <w:pStyle w:val="Standard"/>
        <w:rPr>
          <w:b/>
          <w:bCs/>
        </w:rPr>
      </w:pPr>
    </w:p>
    <w:p w14:paraId="408FA330" w14:textId="77777777" w:rsidR="00281C00" w:rsidRDefault="00281C00">
      <w:pPr>
        <w:pStyle w:val="Standard"/>
        <w:rPr>
          <w:b/>
          <w:bCs/>
        </w:rPr>
      </w:pPr>
    </w:p>
    <w:p w14:paraId="6174457F" w14:textId="77777777" w:rsidR="00281C00" w:rsidRDefault="00281C00">
      <w:pPr>
        <w:pStyle w:val="Standard"/>
        <w:rPr>
          <w:b/>
          <w:bCs/>
        </w:rPr>
      </w:pPr>
    </w:p>
    <w:p w14:paraId="449B155E" w14:textId="77777777" w:rsidR="00281C00" w:rsidRDefault="00281C00">
      <w:pPr>
        <w:pStyle w:val="Standard"/>
        <w:rPr>
          <w:b/>
          <w:bCs/>
        </w:rPr>
      </w:pPr>
    </w:p>
    <w:p w14:paraId="0C8F9723" w14:textId="77777777" w:rsidR="00281C00" w:rsidRDefault="00281C00">
      <w:pPr>
        <w:pStyle w:val="Standard"/>
        <w:rPr>
          <w:b/>
          <w:bCs/>
        </w:rPr>
      </w:pPr>
    </w:p>
    <w:p w14:paraId="7BA5C0F9" w14:textId="77777777" w:rsidR="00281C00" w:rsidRDefault="00281C00">
      <w:pPr>
        <w:pStyle w:val="Standard"/>
        <w:rPr>
          <w:b/>
          <w:bCs/>
        </w:rPr>
      </w:pPr>
    </w:p>
    <w:p w14:paraId="20E9178E" w14:textId="77777777" w:rsidR="00281C00" w:rsidRDefault="00281C00">
      <w:pPr>
        <w:pStyle w:val="Standard"/>
        <w:rPr>
          <w:b/>
          <w:bCs/>
        </w:rPr>
      </w:pPr>
    </w:p>
    <w:p w14:paraId="2939693F" w14:textId="77777777" w:rsidR="00281C00" w:rsidRDefault="00281C00">
      <w:pPr>
        <w:pStyle w:val="Standard"/>
        <w:rPr>
          <w:b/>
          <w:bCs/>
        </w:rPr>
      </w:pPr>
    </w:p>
    <w:p w14:paraId="49E94CAA" w14:textId="55D5B1F6" w:rsidR="00430E66" w:rsidRPr="009A7272" w:rsidRDefault="00430E66">
      <w:pPr>
        <w:pStyle w:val="Standard"/>
        <w:rPr>
          <w:b/>
          <w:bCs/>
          <w:lang w:val="ru-RU"/>
        </w:rPr>
      </w:pPr>
    </w:p>
    <w:p w14:paraId="54BCD372" w14:textId="77777777" w:rsidR="00281C00" w:rsidRDefault="00281C00">
      <w:pPr>
        <w:pStyle w:val="Standard"/>
        <w:rPr>
          <w:b/>
          <w:bCs/>
        </w:rPr>
      </w:pPr>
    </w:p>
    <w:p w14:paraId="6B089DD2" w14:textId="77777777" w:rsidR="00281C00" w:rsidRDefault="00281C00">
      <w:pPr>
        <w:pStyle w:val="Standard"/>
        <w:rPr>
          <w:b/>
          <w:bCs/>
        </w:rPr>
      </w:pPr>
    </w:p>
    <w:p w14:paraId="449B6039" w14:textId="4DEEDDA3" w:rsidR="00281C00" w:rsidRPr="00B77929" w:rsidRDefault="00B77929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Самостоятельная работа:</w:t>
      </w:r>
    </w:p>
    <w:p w14:paraId="17C749F2" w14:textId="3640CD64" w:rsidR="00281C00" w:rsidRPr="0038084D" w:rsidRDefault="0080484D">
      <w:pPr>
        <w:pStyle w:val="Standard"/>
        <w:rPr>
          <w:lang w:val="ru-RU"/>
        </w:rPr>
      </w:pPr>
      <w:r>
        <w:rPr>
          <w:b/>
          <w:bCs/>
          <w:noProof/>
          <w:lang w:val="ru-RU"/>
        </w:rPr>
        <w:lastRenderedPageBreak/>
        <w:drawing>
          <wp:anchor distT="0" distB="0" distL="114300" distR="114300" simplePos="0" relativeHeight="205061936" behindDoc="0" locked="0" layoutInCell="1" allowOverlap="1" wp14:anchorId="74166B6A" wp14:editId="3488583E">
            <wp:simplePos x="0" y="0"/>
            <wp:positionH relativeFrom="column">
              <wp:posOffset>-118110</wp:posOffset>
            </wp:positionH>
            <wp:positionV relativeFrom="paragraph">
              <wp:posOffset>140970</wp:posOffset>
            </wp:positionV>
            <wp:extent cx="4305300" cy="7239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35E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E1EA641" wp14:editId="6F145310">
            <wp:simplePos x="0" y="0"/>
            <wp:positionH relativeFrom="column">
              <wp:posOffset>-125095</wp:posOffset>
            </wp:positionH>
            <wp:positionV relativeFrom="paragraph">
              <wp:posOffset>566420</wp:posOffset>
            </wp:positionV>
            <wp:extent cx="1299210" cy="12700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5" t="16318" r="3295" b="24700"/>
                    <a:stretch/>
                  </pic:blipFill>
                  <pic:spPr bwMode="auto">
                    <a:xfrm>
                      <a:off x="0" y="0"/>
                      <a:ext cx="129921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5B">
        <w:rPr>
          <w:b/>
          <w:bCs/>
          <w:noProof/>
        </w:rPr>
        <w:drawing>
          <wp:anchor distT="0" distB="0" distL="114300" distR="114300" simplePos="0" relativeHeight="2" behindDoc="0" locked="0" layoutInCell="1" allowOverlap="1" wp14:anchorId="3C8D8773" wp14:editId="44C9CD68">
            <wp:simplePos x="0" y="0"/>
            <wp:positionH relativeFrom="column">
              <wp:posOffset>-124460</wp:posOffset>
            </wp:positionH>
            <wp:positionV relativeFrom="paragraph">
              <wp:posOffset>563245</wp:posOffset>
            </wp:positionV>
            <wp:extent cx="1299210" cy="13017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E7">
        <w:rPr>
          <w:b/>
          <w:bCs/>
          <w:noProof/>
        </w:rPr>
        <w:drawing>
          <wp:anchor distT="0" distB="0" distL="114300" distR="114300" simplePos="0" relativeHeight="223703930" behindDoc="0" locked="0" layoutInCell="1" allowOverlap="1" wp14:anchorId="7F39A45E" wp14:editId="0337FD60">
            <wp:simplePos x="0" y="0"/>
            <wp:positionH relativeFrom="column">
              <wp:posOffset>-107950</wp:posOffset>
            </wp:positionH>
            <wp:positionV relativeFrom="paragraph">
              <wp:posOffset>131445</wp:posOffset>
            </wp:positionV>
            <wp:extent cx="1299210" cy="13017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B0D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00634F9" wp14:editId="640708AA">
            <wp:simplePos x="0" y="0"/>
            <wp:positionH relativeFrom="column">
              <wp:posOffset>-110490</wp:posOffset>
            </wp:positionH>
            <wp:positionV relativeFrom="paragraph">
              <wp:posOffset>304165</wp:posOffset>
            </wp:positionV>
            <wp:extent cx="1299210" cy="13017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84D">
        <w:rPr>
          <w:b/>
          <w:bCs/>
          <w:noProof/>
        </w:rPr>
        <w:drawing>
          <wp:anchor distT="0" distB="0" distL="114300" distR="114300" simplePos="0" relativeHeight="233024927" behindDoc="0" locked="0" layoutInCell="1" allowOverlap="1" wp14:anchorId="5FDF8EDA" wp14:editId="16001109">
            <wp:simplePos x="0" y="0"/>
            <wp:positionH relativeFrom="column">
              <wp:posOffset>-110490</wp:posOffset>
            </wp:positionH>
            <wp:positionV relativeFrom="paragraph">
              <wp:posOffset>219710</wp:posOffset>
            </wp:positionV>
            <wp:extent cx="1282700" cy="120650"/>
            <wp:effectExtent l="0" t="0" r="0" b="63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871">
        <w:rPr>
          <w:b/>
          <w:bCs/>
          <w:noProof/>
        </w:rPr>
        <w:drawing>
          <wp:anchor distT="0" distB="0" distL="114300" distR="114300" simplePos="0" relativeHeight="214382933" behindDoc="0" locked="0" layoutInCell="1" allowOverlap="1" wp14:anchorId="257183BE" wp14:editId="56D04574">
            <wp:simplePos x="0" y="0"/>
            <wp:positionH relativeFrom="column">
              <wp:posOffset>-109855</wp:posOffset>
            </wp:positionH>
            <wp:positionV relativeFrom="paragraph">
              <wp:posOffset>1279525</wp:posOffset>
            </wp:positionV>
            <wp:extent cx="1600200" cy="26543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1C00" w:rsidRPr="0038084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1445" w14:textId="77777777" w:rsidR="00B6364C" w:rsidRDefault="00B6364C">
      <w:r>
        <w:separator/>
      </w:r>
    </w:p>
  </w:endnote>
  <w:endnote w:type="continuationSeparator" w:id="0">
    <w:p w14:paraId="161677D1" w14:textId="77777777" w:rsidR="00B6364C" w:rsidRDefault="00B6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9778" w14:textId="77777777" w:rsidR="00B6364C" w:rsidRDefault="00B6364C">
      <w:r>
        <w:rPr>
          <w:color w:val="000000"/>
        </w:rPr>
        <w:separator/>
      </w:r>
    </w:p>
  </w:footnote>
  <w:footnote w:type="continuationSeparator" w:id="0">
    <w:p w14:paraId="30D2BF36" w14:textId="77777777" w:rsidR="00B6364C" w:rsidRDefault="00B63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attachedTemplate r:id="rId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00"/>
    <w:rsid w:val="00060EA6"/>
    <w:rsid w:val="00082548"/>
    <w:rsid w:val="001443FE"/>
    <w:rsid w:val="00281C00"/>
    <w:rsid w:val="0028235E"/>
    <w:rsid w:val="0038084D"/>
    <w:rsid w:val="00395EA1"/>
    <w:rsid w:val="00424819"/>
    <w:rsid w:val="00430E66"/>
    <w:rsid w:val="00456712"/>
    <w:rsid w:val="004603A9"/>
    <w:rsid w:val="004C7C63"/>
    <w:rsid w:val="00532700"/>
    <w:rsid w:val="0070255E"/>
    <w:rsid w:val="00742344"/>
    <w:rsid w:val="00752E2F"/>
    <w:rsid w:val="007758B6"/>
    <w:rsid w:val="007D195F"/>
    <w:rsid w:val="007D41E2"/>
    <w:rsid w:val="0080484D"/>
    <w:rsid w:val="008157C4"/>
    <w:rsid w:val="00894B0D"/>
    <w:rsid w:val="009058E0"/>
    <w:rsid w:val="009A0A69"/>
    <w:rsid w:val="009A0FE7"/>
    <w:rsid w:val="009A7272"/>
    <w:rsid w:val="009C2871"/>
    <w:rsid w:val="009E10E3"/>
    <w:rsid w:val="00B6364C"/>
    <w:rsid w:val="00B77929"/>
    <w:rsid w:val="00BA001C"/>
    <w:rsid w:val="00C568F8"/>
    <w:rsid w:val="00F54A1B"/>
    <w:rsid w:val="00F94C5B"/>
    <w:rsid w:val="00FB48AE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81DF0E"/>
  <w15:docId w15:val="{553C7152-CBE2-4382-B914-8C0D90D5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ikiMath">
    <w:name w:val="WikiMath"/>
    <w:rPr>
      <w:shd w:val="clear" w:color="auto" w:fill="FFFF99"/>
    </w:rPr>
  </w:style>
  <w:style w:type="character" w:customStyle="1" w:styleId="WikiLink">
    <w:name w:val="WikiLink"/>
    <w:rPr>
      <w:color w:val="0000FF"/>
      <w:u w:val="single"/>
      <w:shd w:val="clear" w:color="auto" w:fill="auto"/>
    </w:rPr>
  </w:style>
  <w:style w:type="paragraph" w:styleId="a5">
    <w:name w:val="header"/>
    <w:basedOn w:val="a"/>
    <w:link w:val="a6"/>
    <w:uiPriority w:val="99"/>
    <w:unhideWhenUsed/>
    <w:rsid w:val="007D19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D195F"/>
  </w:style>
  <w:style w:type="paragraph" w:styleId="a7">
    <w:name w:val="footer"/>
    <w:basedOn w:val="a"/>
    <w:link w:val="a8"/>
    <w:uiPriority w:val="99"/>
    <w:unhideWhenUsed/>
    <w:rsid w:val="007D19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../../../../../../../../../usr/lib64/libreoffice/share/extensions/wiki-publisher/templates/MediaWiki/mediawiki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mediawiki.ott</Template>
  <TotalTime>23</TotalTime>
  <Pages>8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Щербакова Вероника Владимировна</cp:lastModifiedBy>
  <cp:revision>32</cp:revision>
  <dcterms:created xsi:type="dcterms:W3CDTF">2022-12-24T12:01:00Z</dcterms:created>
  <dcterms:modified xsi:type="dcterms:W3CDTF">2022-12-24T16:11:00Z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